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9092702782DBE54B9F6367C98913A7A1"/>
        </w:placeholder>
        <w:temporary/>
        <w:showingPlcHdr/>
        <w15:appearance w15:val="hidden"/>
      </w:sdtPr>
      <w:sdtEndPr/>
      <w:sdtContent>
        <w:p w14:paraId="4E36B2D4" w14:textId="77777777" w:rsidR="001E4E98" w:rsidRDefault="00EC4923">
          <w:pPr>
            <w:pStyle w:val="Date"/>
          </w:pPr>
          <w:r>
            <w:t>Date</w:t>
          </w:r>
        </w:p>
      </w:sdtContent>
    </w:sdt>
    <w:p w14:paraId="44583E99" w14:textId="77777777" w:rsidR="0060764A" w:rsidRDefault="0060764A" w:rsidP="0060764A">
      <w:pPr>
        <w:ind w:left="0"/>
        <w:rPr>
          <w:rFonts w:asciiTheme="majorHAnsi" w:eastAsiaTheme="majorEastAsia" w:hAnsiTheme="majorHAnsi" w:cstheme="majorBidi"/>
          <w:caps/>
          <w:color w:val="2E2E2E" w:themeColor="accent2"/>
          <w:spacing w:val="6"/>
          <w:sz w:val="54"/>
          <w:szCs w:val="56"/>
        </w:rPr>
      </w:pPr>
      <w:r>
        <w:rPr>
          <w:rFonts w:asciiTheme="majorHAnsi" w:eastAsiaTheme="majorEastAsia" w:hAnsiTheme="majorHAnsi" w:cstheme="majorBidi"/>
          <w:caps/>
          <w:color w:val="2E2E2E" w:themeColor="accent2"/>
          <w:spacing w:val="6"/>
          <w:sz w:val="54"/>
          <w:szCs w:val="56"/>
        </w:rPr>
        <w:t>Step 1: Clarify Your Thought</w:t>
      </w:r>
    </w:p>
    <w:p w14:paraId="08663C1E" w14:textId="77777777" w:rsidR="0060764A" w:rsidRDefault="0060764A" w:rsidP="0060764A">
      <w:pPr>
        <w:ind w:left="0"/>
      </w:pPr>
    </w:p>
    <w:p w14:paraId="551CF7C8" w14:textId="77777777" w:rsidR="0060764A" w:rsidRDefault="0060764A" w:rsidP="0060764A">
      <w:pPr>
        <w:ind w:left="0"/>
      </w:pPr>
      <w:r>
        <w:t>Begin by revisiting and refining your initial thought. Ensure that you have a clear understanding of what you want to achieve or create. Ask yourself questions like:</w:t>
      </w:r>
    </w:p>
    <w:p w14:paraId="535A85ED" w14:textId="77777777" w:rsidR="0060764A" w:rsidRDefault="0060764A" w:rsidP="0060764A">
      <w:pPr>
        <w:ind w:left="0"/>
      </w:pPr>
      <w:r>
        <w:t>What is the main objective or goal?</w:t>
      </w:r>
    </w:p>
    <w:p w14:paraId="52D0BFDF" w14:textId="77777777" w:rsidR="0060764A" w:rsidRDefault="0060764A" w:rsidP="0060764A">
      <w:pPr>
        <w:ind w:left="0"/>
      </w:pPr>
      <w:r>
        <w:t>Why is it important to pursue this thought?</w:t>
      </w:r>
    </w:p>
    <w:p w14:paraId="2D5DA1A2" w14:textId="77777777" w:rsidR="0060764A" w:rsidRDefault="0060764A" w:rsidP="0060764A">
      <w:pPr>
        <w:ind w:left="0"/>
      </w:pPr>
      <w:r>
        <w:t>What specific outcomes do you want to achieve?</w:t>
      </w:r>
    </w:p>
    <w:p w14:paraId="7C0E9299" w14:textId="77777777" w:rsidR="0060764A" w:rsidRDefault="0060764A" w:rsidP="0060764A">
      <w:pPr>
        <w:ind w:left="0"/>
      </w:pPr>
      <w:r>
        <w:t>Step 2: Break It Down</w:t>
      </w:r>
    </w:p>
    <w:p w14:paraId="561AF41D" w14:textId="77777777" w:rsidR="0060764A" w:rsidRDefault="0060764A" w:rsidP="0060764A">
      <w:pPr>
        <w:ind w:left="0"/>
      </w:pPr>
    </w:p>
    <w:p w14:paraId="6313D207" w14:textId="77777777" w:rsidR="0060764A" w:rsidRDefault="0060764A" w:rsidP="0060764A">
      <w:pPr>
        <w:ind w:left="0"/>
      </w:pPr>
      <w:r>
        <w:t>Divide your thought or idea into smaller, manageable tasks or sub-goals. Breaking down your thought into smaller parts makes it less overwhelming and more achievable.</w:t>
      </w:r>
    </w:p>
    <w:p w14:paraId="0A6D3A0D" w14:textId="77777777" w:rsidR="0060764A" w:rsidRDefault="0060764A" w:rsidP="0060764A">
      <w:pPr>
        <w:ind w:left="0"/>
      </w:pPr>
      <w:r>
        <w:t>Create a list of tasks or steps needed to bring your thought to life.</w:t>
      </w:r>
    </w:p>
    <w:p w14:paraId="1B58C098" w14:textId="77777777" w:rsidR="0060764A" w:rsidRDefault="0060764A" w:rsidP="0060764A">
      <w:pPr>
        <w:ind w:left="0"/>
      </w:pPr>
      <w:r>
        <w:t>Step 3: Prioritize and Set Goals</w:t>
      </w:r>
    </w:p>
    <w:p w14:paraId="36E13FB7" w14:textId="77777777" w:rsidR="0060764A" w:rsidRDefault="0060764A" w:rsidP="0060764A">
      <w:pPr>
        <w:ind w:left="0"/>
      </w:pPr>
    </w:p>
    <w:p w14:paraId="7A5627AB" w14:textId="77777777" w:rsidR="0060764A" w:rsidRDefault="0060764A" w:rsidP="0060764A">
      <w:pPr>
        <w:ind w:left="0"/>
      </w:pPr>
      <w:r>
        <w:t>Prioritize the tasks based on their importance and urgency. This will help you focus on the most critical aspects first.</w:t>
      </w:r>
    </w:p>
    <w:p w14:paraId="563CC34E" w14:textId="77777777" w:rsidR="0060764A" w:rsidRDefault="0060764A" w:rsidP="0060764A">
      <w:pPr>
        <w:ind w:left="0"/>
      </w:pPr>
      <w:r>
        <w:t>Set specific, measurable, achievable, relevant, and time-bound (SMART) goals for each task.</w:t>
      </w:r>
    </w:p>
    <w:p w14:paraId="741D6EA9" w14:textId="77777777" w:rsidR="0060764A" w:rsidRDefault="0060764A" w:rsidP="0060764A">
      <w:pPr>
        <w:ind w:left="0"/>
      </w:pPr>
      <w:r>
        <w:t>Define the desired outcome and a deadline for each task.</w:t>
      </w:r>
    </w:p>
    <w:p w14:paraId="282B35BE" w14:textId="77777777" w:rsidR="0060764A" w:rsidRDefault="0060764A" w:rsidP="0060764A">
      <w:pPr>
        <w:ind w:left="0"/>
      </w:pPr>
      <w:r>
        <w:t>Step 4: Plan Your Approach</w:t>
      </w:r>
    </w:p>
    <w:p w14:paraId="1CB98687" w14:textId="77777777" w:rsidR="0060764A" w:rsidRDefault="0060764A" w:rsidP="0060764A">
      <w:pPr>
        <w:ind w:left="0"/>
      </w:pPr>
    </w:p>
    <w:p w14:paraId="146AADFB" w14:textId="77777777" w:rsidR="0060764A" w:rsidRDefault="0060764A" w:rsidP="0060764A">
      <w:pPr>
        <w:ind w:left="0"/>
      </w:pPr>
      <w:r>
        <w:t>Develop a detailed plan for how you will execute each task. Consider the resources, time, and skills required for each step.</w:t>
      </w:r>
    </w:p>
    <w:p w14:paraId="5BA12DDB" w14:textId="77777777" w:rsidR="0060764A" w:rsidRDefault="0060764A" w:rsidP="0060764A">
      <w:pPr>
        <w:ind w:left="0"/>
      </w:pPr>
      <w:r>
        <w:t>Create a timeline or project schedule to keep yourself on track.</w:t>
      </w:r>
    </w:p>
    <w:p w14:paraId="516902D3" w14:textId="77777777" w:rsidR="0060764A" w:rsidRDefault="0060764A" w:rsidP="0060764A">
      <w:pPr>
        <w:ind w:left="0"/>
      </w:pPr>
      <w:r>
        <w:t>Identify any potential obstacles or challenges and brainstorm solutions.</w:t>
      </w:r>
    </w:p>
    <w:p w14:paraId="449E3171" w14:textId="77777777" w:rsidR="0060764A" w:rsidRDefault="0060764A" w:rsidP="0060764A">
      <w:pPr>
        <w:ind w:left="0"/>
      </w:pPr>
      <w:r>
        <w:t>Step 5: Gather Resources</w:t>
      </w:r>
    </w:p>
    <w:p w14:paraId="03DB9F43" w14:textId="77777777" w:rsidR="0060764A" w:rsidRDefault="0060764A" w:rsidP="0060764A">
      <w:pPr>
        <w:ind w:left="0"/>
      </w:pPr>
    </w:p>
    <w:p w14:paraId="1B796D56" w14:textId="77777777" w:rsidR="0060764A" w:rsidRDefault="0060764A" w:rsidP="0060764A">
      <w:pPr>
        <w:ind w:left="0"/>
      </w:pPr>
      <w:r>
        <w:t>Determine what resources you need to execute your plan successfully. This could include:</w:t>
      </w:r>
    </w:p>
    <w:p w14:paraId="1C64453A" w14:textId="77777777" w:rsidR="0060764A" w:rsidRDefault="0060764A" w:rsidP="0060764A">
      <w:pPr>
        <w:ind w:left="0"/>
      </w:pPr>
      <w:r>
        <w:t>Financial resources</w:t>
      </w:r>
    </w:p>
    <w:p w14:paraId="4DC07266" w14:textId="77777777" w:rsidR="0060764A" w:rsidRDefault="0060764A" w:rsidP="0060764A">
      <w:pPr>
        <w:ind w:left="0"/>
      </w:pPr>
      <w:r>
        <w:t>Information or research</w:t>
      </w:r>
    </w:p>
    <w:p w14:paraId="6AF192F6" w14:textId="77777777" w:rsidR="0060764A" w:rsidRDefault="0060764A" w:rsidP="0060764A">
      <w:pPr>
        <w:ind w:left="0"/>
      </w:pPr>
      <w:r>
        <w:t>Materials or equipment</w:t>
      </w:r>
    </w:p>
    <w:p w14:paraId="509FD463" w14:textId="77777777" w:rsidR="0060764A" w:rsidRDefault="0060764A" w:rsidP="0060764A">
      <w:pPr>
        <w:ind w:left="0"/>
      </w:pPr>
      <w:r>
        <w:t>Human resources (e.g., collaborators or team members)</w:t>
      </w:r>
    </w:p>
    <w:p w14:paraId="1EA3BEE5" w14:textId="77777777" w:rsidR="0060764A" w:rsidRDefault="0060764A" w:rsidP="0060764A">
      <w:pPr>
        <w:ind w:left="0"/>
      </w:pPr>
      <w:r>
        <w:t>Step 6: Take Action</w:t>
      </w:r>
    </w:p>
    <w:p w14:paraId="0ADF245F" w14:textId="77777777" w:rsidR="0060764A" w:rsidRDefault="0060764A" w:rsidP="0060764A">
      <w:pPr>
        <w:ind w:left="0"/>
      </w:pPr>
    </w:p>
    <w:p w14:paraId="2D830770" w14:textId="6CEB65FA" w:rsidR="0060764A" w:rsidRDefault="0060764A" w:rsidP="0060764A">
      <w:pPr>
        <w:ind w:left="0"/>
      </w:pPr>
      <w:r>
        <w:t>Start implementing your plan by taking action on the tasks you’ve outlined. Begin with the highest-priority tasks and work your way down.</w:t>
      </w:r>
    </w:p>
    <w:p w14:paraId="16C10CA3" w14:textId="77777777" w:rsidR="0060764A" w:rsidRDefault="0060764A" w:rsidP="0060764A">
      <w:pPr>
        <w:ind w:left="0"/>
      </w:pPr>
      <w:r>
        <w:t>Stay focused and committed to the process, even when facing setbacks or challenges.</w:t>
      </w:r>
    </w:p>
    <w:p w14:paraId="070E7E7E" w14:textId="77777777" w:rsidR="0060764A" w:rsidRDefault="0060764A" w:rsidP="0060764A">
      <w:pPr>
        <w:ind w:left="0"/>
      </w:pPr>
      <w:r>
        <w:t>Step 7: Monitor Progress</w:t>
      </w:r>
    </w:p>
    <w:p w14:paraId="521760DE" w14:textId="77777777" w:rsidR="0060764A" w:rsidRDefault="0060764A" w:rsidP="0060764A">
      <w:pPr>
        <w:ind w:left="0"/>
      </w:pPr>
    </w:p>
    <w:p w14:paraId="65EC0E38" w14:textId="2311641F" w:rsidR="0060764A" w:rsidRDefault="0060764A" w:rsidP="0060764A">
      <w:pPr>
        <w:ind w:left="0"/>
      </w:pPr>
      <w:r>
        <w:t>Regularly review your progress against the goals and deadlines you’ve set. Make adjustments as needed.</w:t>
      </w:r>
    </w:p>
    <w:p w14:paraId="2BEA77ED" w14:textId="77777777" w:rsidR="0060764A" w:rsidRDefault="0060764A" w:rsidP="0060764A">
      <w:pPr>
        <w:ind w:left="0"/>
      </w:pPr>
      <w:r>
        <w:t>Keep track of any changes or deviations from your original plan and adapt accordingly.</w:t>
      </w:r>
    </w:p>
    <w:p w14:paraId="5D07830E" w14:textId="77777777" w:rsidR="0060764A" w:rsidRDefault="0060764A" w:rsidP="0060764A">
      <w:pPr>
        <w:ind w:left="0"/>
      </w:pPr>
      <w:r>
        <w:t>Step 8: Seek Feedback</w:t>
      </w:r>
    </w:p>
    <w:p w14:paraId="043BA6A0" w14:textId="77777777" w:rsidR="0060764A" w:rsidRDefault="0060764A" w:rsidP="0060764A">
      <w:pPr>
        <w:ind w:left="0"/>
      </w:pPr>
    </w:p>
    <w:p w14:paraId="7F74093C" w14:textId="02125D08" w:rsidR="0060764A" w:rsidRDefault="0060764A" w:rsidP="0060764A">
      <w:pPr>
        <w:ind w:left="0"/>
      </w:pPr>
      <w:r>
        <w:t>Don’t be afraid to seek feedback from trusted colleagues, mentors, or friends. They can provide valuable insights and help you refine your approach.</w:t>
      </w:r>
    </w:p>
    <w:p w14:paraId="21933D15" w14:textId="77777777" w:rsidR="0060764A" w:rsidRDefault="0060764A" w:rsidP="0060764A">
      <w:pPr>
        <w:ind w:left="0"/>
      </w:pPr>
      <w:r>
        <w:t>Be open to constructive criticism and be willing to make changes if necessary.</w:t>
      </w:r>
    </w:p>
    <w:p w14:paraId="289B12E4" w14:textId="77777777" w:rsidR="0060764A" w:rsidRDefault="0060764A" w:rsidP="0060764A">
      <w:pPr>
        <w:ind w:left="0"/>
      </w:pPr>
      <w:r>
        <w:t>Step 9: Stay Motivated</w:t>
      </w:r>
    </w:p>
    <w:p w14:paraId="60307A83" w14:textId="77777777" w:rsidR="0060764A" w:rsidRDefault="0060764A" w:rsidP="0060764A">
      <w:pPr>
        <w:ind w:left="0"/>
      </w:pPr>
    </w:p>
    <w:p w14:paraId="3ED8CA95" w14:textId="77777777" w:rsidR="0060764A" w:rsidRDefault="0060764A" w:rsidP="0060764A">
      <w:pPr>
        <w:ind w:left="0"/>
      </w:pPr>
      <w:r>
        <w:t>Maintaining motivation and momentum is crucial throughout the transformation process. Find ways to stay inspired, whether through personal rewards, reminders of your ultimate goal, or a support network.</w:t>
      </w:r>
    </w:p>
    <w:p w14:paraId="1DE08B8D" w14:textId="77777777" w:rsidR="0060764A" w:rsidRDefault="0060764A" w:rsidP="0060764A">
      <w:pPr>
        <w:ind w:left="0"/>
      </w:pPr>
      <w:r>
        <w:t>Step 10: Celebrate Achievements</w:t>
      </w:r>
    </w:p>
    <w:p w14:paraId="4A565665" w14:textId="77777777" w:rsidR="0060764A" w:rsidRDefault="0060764A" w:rsidP="0060764A">
      <w:pPr>
        <w:ind w:left="0"/>
      </w:pPr>
    </w:p>
    <w:p w14:paraId="6D3D470B" w14:textId="77777777" w:rsidR="0060764A" w:rsidRDefault="0060764A" w:rsidP="0060764A">
      <w:pPr>
        <w:ind w:left="0"/>
      </w:pPr>
      <w:r>
        <w:t>As you complete each task and move closer to your overall goal, take time to celebrate your achievements. Recognize your progress and use it as motivation to continue.</w:t>
      </w:r>
    </w:p>
    <w:p w14:paraId="62DB4F7B" w14:textId="77777777" w:rsidR="0060764A" w:rsidRDefault="0060764A" w:rsidP="0060764A">
      <w:pPr>
        <w:ind w:left="0"/>
      </w:pPr>
      <w:r>
        <w:t>Step 11: Adjust and Iterate</w:t>
      </w:r>
    </w:p>
    <w:p w14:paraId="1284FD79" w14:textId="77777777" w:rsidR="0060764A" w:rsidRDefault="0060764A" w:rsidP="0060764A">
      <w:pPr>
        <w:ind w:left="0"/>
      </w:pPr>
    </w:p>
    <w:p w14:paraId="12FCD1FE" w14:textId="77777777" w:rsidR="0060764A" w:rsidRDefault="0060764A" w:rsidP="0060764A">
      <w:pPr>
        <w:ind w:left="0"/>
      </w:pPr>
      <w:r>
        <w:t>Sometimes, your initial thought or idea may evolve as you work through the transformation process. Be open to adjustments and iterations based on new information or insights.</w:t>
      </w:r>
    </w:p>
    <w:p w14:paraId="0810B83F" w14:textId="77777777" w:rsidR="0060764A" w:rsidRDefault="0060764A" w:rsidP="0060764A">
      <w:pPr>
        <w:ind w:left="0"/>
      </w:pPr>
      <w:r>
        <w:t>Continuously assess your progress and make changes as necessary to ensure that you are moving in the right direction.</w:t>
      </w:r>
    </w:p>
    <w:p w14:paraId="0478FA7E" w14:textId="77777777" w:rsidR="0060764A" w:rsidRDefault="0060764A" w:rsidP="0060764A">
      <w:pPr>
        <w:ind w:left="0"/>
      </w:pPr>
      <w:r>
        <w:t>Step 12: Finalize and Reflect</w:t>
      </w:r>
    </w:p>
    <w:p w14:paraId="302E70B1" w14:textId="77777777" w:rsidR="0060764A" w:rsidRDefault="0060764A" w:rsidP="0060764A">
      <w:pPr>
        <w:ind w:left="0"/>
      </w:pPr>
    </w:p>
    <w:p w14:paraId="00A603A2" w14:textId="77777777" w:rsidR="0060764A" w:rsidRDefault="0060764A" w:rsidP="0060764A">
      <w:pPr>
        <w:ind w:left="0"/>
      </w:pPr>
      <w:r>
        <w:t>Once you have completed all the tasks and achieved your overall goal, take a moment to reflect on the entire process. Consider what you have learned and how you can apply those lessons to future endeavors.</w:t>
      </w:r>
    </w:p>
    <w:p w14:paraId="7BE5FC58" w14:textId="77777777" w:rsidR="0060764A" w:rsidRDefault="0060764A" w:rsidP="0060764A">
      <w:pPr>
        <w:ind w:left="0"/>
      </w:pPr>
      <w:r>
        <w:t>By following these steps, you can effectively transform your thoughts and ideas into tangible actions and results. Remember that the process may not always be linear, and flexibility is key to adapting to changing.</w:t>
      </w:r>
    </w:p>
    <w:p w14:paraId="4EC4B34C" w14:textId="4804DD0A" w:rsidR="001E4E98" w:rsidRDefault="001E4E98" w:rsidP="0060764A">
      <w:pPr>
        <w:ind w:left="0"/>
      </w:pPr>
    </w:p>
    <w:sectPr w:rsidR="001E4E98">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0DA8" w14:textId="77777777" w:rsidR="0060764A" w:rsidRDefault="0060764A">
      <w:pPr>
        <w:spacing w:after="0" w:line="240" w:lineRule="auto"/>
      </w:pPr>
      <w:r>
        <w:separator/>
      </w:r>
    </w:p>
    <w:p w14:paraId="10DCD8AD" w14:textId="77777777" w:rsidR="0060764A" w:rsidRDefault="0060764A"/>
  </w:endnote>
  <w:endnote w:type="continuationSeparator" w:id="0">
    <w:p w14:paraId="243ABFC6" w14:textId="77777777" w:rsidR="0060764A" w:rsidRDefault="0060764A">
      <w:pPr>
        <w:spacing w:after="0" w:line="240" w:lineRule="auto"/>
      </w:pPr>
      <w:r>
        <w:continuationSeparator/>
      </w:r>
    </w:p>
    <w:p w14:paraId="7CDBE611" w14:textId="77777777" w:rsidR="0060764A" w:rsidRDefault="00607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DC7D" w14:textId="77777777" w:rsidR="001E4E98" w:rsidRDefault="00EC492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4AED" w14:textId="77777777" w:rsidR="0060764A" w:rsidRDefault="0060764A">
      <w:pPr>
        <w:spacing w:after="0" w:line="240" w:lineRule="auto"/>
      </w:pPr>
      <w:r>
        <w:separator/>
      </w:r>
    </w:p>
    <w:p w14:paraId="2A8A664D" w14:textId="77777777" w:rsidR="0060764A" w:rsidRDefault="0060764A"/>
  </w:footnote>
  <w:footnote w:type="continuationSeparator" w:id="0">
    <w:p w14:paraId="3E7B9834" w14:textId="77777777" w:rsidR="0060764A" w:rsidRDefault="0060764A">
      <w:pPr>
        <w:spacing w:after="0" w:line="240" w:lineRule="auto"/>
      </w:pPr>
      <w:r>
        <w:continuationSeparator/>
      </w:r>
    </w:p>
    <w:p w14:paraId="268ACCFF" w14:textId="77777777" w:rsidR="0060764A" w:rsidRDefault="006076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49325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4A"/>
    <w:rsid w:val="001E4E98"/>
    <w:rsid w:val="0060764A"/>
    <w:rsid w:val="00A51F91"/>
    <w:rsid w:val="00D72850"/>
    <w:rsid w:val="00EC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CDED"/>
  <w15:chartTrackingRefBased/>
  <w15:docId w15:val="{44BCBD44-8CAE-314C-B249-B9C64DC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4C4A2F2F-C2C5-7749-9490-6FAB11AC2556%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702782DBE54B9F6367C98913A7A1"/>
        <w:category>
          <w:name w:val="General"/>
          <w:gallery w:val="placeholder"/>
        </w:category>
        <w:types>
          <w:type w:val="bbPlcHdr"/>
        </w:types>
        <w:behaviors>
          <w:behavior w:val="content"/>
        </w:behaviors>
        <w:guid w:val="{23199E70-4672-6F4B-BBD0-8E14ADD8668E}"/>
      </w:docPartPr>
      <w:docPartBody>
        <w:p w:rsidR="00402C66" w:rsidRDefault="00402C66">
          <w:pPr>
            <w:pStyle w:val="9092702782DBE54B9F6367C98913A7A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92553351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6"/>
    <w:rsid w:val="0040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702782DBE54B9F6367C98913A7A1">
    <w:name w:val="9092702782DBE54B9F6367C98913A7A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%7b4C4A2F2F-C2C5-7749-9490-6FAB11AC2556%7dtf50002044.dotx</Template>
  <TotalTime>1</TotalTime>
  <Pages>1</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2023-10-10T15:17:00Z</dcterms:created>
  <dcterms:modified xsi:type="dcterms:W3CDTF">2023-10-10T15:17:00Z</dcterms:modified>
</cp:coreProperties>
</file>